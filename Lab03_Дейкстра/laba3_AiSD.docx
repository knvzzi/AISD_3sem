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8451C3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8451C3" w:rsidRPr="008451C3">
        <w:rPr>
          <w:lang w:bidi="ru-RU"/>
        </w:rPr>
        <w:t>3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8451C3">
        <w:rPr>
          <w:lang w:bidi="ru-RU"/>
        </w:rPr>
        <w:t>Алгоритм Дейкстры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6C36A3" w:rsidRPr="008451C3" w:rsidRDefault="0013278B" w:rsidP="00BD0892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8451C3">
        <w:rPr>
          <w:sz w:val="24"/>
          <w:szCs w:val="24"/>
          <w:lang w:bidi="ru-RU"/>
        </w:rPr>
        <w:t xml:space="preserve">Разработать приложение, реализующее алгоритм </w:t>
      </w:r>
      <w:r w:rsidR="008451C3" w:rsidRPr="008451C3">
        <w:rPr>
          <w:sz w:val="24"/>
          <w:szCs w:val="24"/>
          <w:lang w:bidi="ru-RU"/>
        </w:rPr>
        <w:t>Дейктры для следующего графа</w:t>
      </w:r>
      <w:r w:rsidR="007263F7" w:rsidRPr="008451C3">
        <w:rPr>
          <w:sz w:val="24"/>
          <w:szCs w:val="24"/>
          <w:lang w:bidi="ru-RU"/>
        </w:rPr>
        <w:t>.</w:t>
      </w:r>
    </w:p>
    <w:p w:rsidR="00070163" w:rsidRPr="00E81455" w:rsidRDefault="008451C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299720</wp:posOffset>
            </wp:positionV>
            <wp:extent cx="4314825" cy="2314575"/>
            <wp:effectExtent l="0" t="0" r="9525" b="9525"/>
            <wp:wrapNone/>
            <wp:docPr id="7" name="Рисунок 7" descr="Выбор оптимального маршрута по алгоритму Дейкс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бор оптимального маршрута по алгоритму Дейкст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Pr="008451C3" w:rsidRDefault="008451C3" w:rsidP="008451C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Пользователь указывает стартовую вершину. Ему выводится список расстояний до каждой вершины</w:t>
      </w:r>
      <w:r w:rsidRPr="008451C3">
        <w:rPr>
          <w:sz w:val="24"/>
          <w:szCs w:val="24"/>
          <w:lang w:bidi="ru-RU"/>
        </w:rPr>
        <w:t>.</w:t>
      </w:r>
    </w:p>
    <w:p w:rsidR="00E81455" w:rsidRPr="008451C3" w:rsidRDefault="00E81455" w:rsidP="00947BE4">
      <w:pPr>
        <w:rPr>
          <w:lang w:val="ro-RO" w:bidi="ru-RU"/>
        </w:rPr>
      </w:pPr>
    </w:p>
    <w:sectPr w:rsidR="00E81455" w:rsidRPr="008451C3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2C50" w:rsidRDefault="007D2C50">
      <w:pPr>
        <w:spacing w:line="240" w:lineRule="auto"/>
      </w:pPr>
      <w:r>
        <w:separator/>
      </w:r>
    </w:p>
  </w:endnote>
  <w:endnote w:type="continuationSeparator" w:id="0">
    <w:p w:rsidR="007D2C50" w:rsidRDefault="007D2C50">
      <w:pPr>
        <w:spacing w:line="240" w:lineRule="auto"/>
      </w:pPr>
      <w:r>
        <w:continuationSeparator/>
      </w:r>
    </w:p>
  </w:endnote>
  <w:endnote w:type="continuationNotice" w:id="1">
    <w:p w:rsidR="007D2C50" w:rsidRDefault="007D2C5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2C50" w:rsidRDefault="007D2C50">
      <w:pPr>
        <w:spacing w:line="240" w:lineRule="auto"/>
      </w:pPr>
      <w:r>
        <w:separator/>
      </w:r>
    </w:p>
  </w:footnote>
  <w:footnote w:type="continuationSeparator" w:id="0">
    <w:p w:rsidR="007D2C50" w:rsidRDefault="007D2C50">
      <w:pPr>
        <w:spacing w:line="240" w:lineRule="auto"/>
      </w:pPr>
      <w:r>
        <w:continuationSeparator/>
      </w:r>
    </w:p>
  </w:footnote>
  <w:footnote w:type="continuationNotice" w:id="1">
    <w:p w:rsidR="007D2C50" w:rsidRDefault="007D2C5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attachedTemplate r:id="rId1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197C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 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027D-0A7B-4DA9-ADE6-7657C1C2E3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%7bC7C232CD-3C50-4506-8990-73095AE3D2C8%7dtf45325165_win32.dotx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2022-09-16T15:33:00Z</dcterms:created>
  <dcterms:modified xsi:type="dcterms:W3CDTF">2022-09-16T15:33:00Z</dcterms:modified>
</cp:coreProperties>
</file>